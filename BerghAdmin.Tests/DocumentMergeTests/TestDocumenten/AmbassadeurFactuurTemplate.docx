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55CE" w14:textId="3FBFE8CB" w:rsidR="00B12AC2" w:rsidRDefault="00B12AC2"/>
    <w:p w14:paraId="6EA19DFB" w14:textId="77777777" w:rsidR="008A15FC" w:rsidRDefault="008A15FC"/>
    <w:p w14:paraId="510450DA" w14:textId="77777777" w:rsidR="008A15FC" w:rsidRDefault="008A15FC"/>
    <w:p w14:paraId="37DC6B09" w14:textId="77777777" w:rsidR="008A15FC" w:rsidRDefault="008A15FC"/>
    <w:p w14:paraId="20D31E7D" w14:textId="4EEFC600" w:rsidR="008A15FC" w:rsidRDefault="00B341DC" w:rsidP="008A15FC">
      <w:pPr>
        <w:rPr>
          <w:bCs w:val="0"/>
          <w:snapToGrid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AmbassadeurNaam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«AmbassadeurNaam»</w:t>
      </w:r>
      <w:r>
        <w:rPr>
          <w:sz w:val="28"/>
          <w:szCs w:val="28"/>
        </w:rPr>
        <w:fldChar w:fldCharType="end"/>
      </w:r>
      <w:r w:rsidR="008A15FC">
        <w:rPr>
          <w:sz w:val="28"/>
          <w:szCs w:val="28"/>
        </w:rPr>
        <w:br/>
        <w:t xml:space="preserve">t.a.v. </w:t>
      </w:r>
      <w:r w:rsidR="00A92DFF">
        <w:rPr>
          <w:sz w:val="28"/>
          <w:szCs w:val="28"/>
        </w:rPr>
        <w:fldChar w:fldCharType="begin"/>
      </w:r>
      <w:r w:rsidR="00A92DFF">
        <w:rPr>
          <w:sz w:val="28"/>
          <w:szCs w:val="28"/>
        </w:rPr>
        <w:instrText xml:space="preserve"> MERGEFIELD  ContactpersoonAanhef  \* MERGEFORMAT </w:instrText>
      </w:r>
      <w:r w:rsidR="00A92DFF">
        <w:rPr>
          <w:sz w:val="28"/>
          <w:szCs w:val="28"/>
        </w:rPr>
        <w:fldChar w:fldCharType="separate"/>
      </w:r>
      <w:r w:rsidR="00A92DFF">
        <w:rPr>
          <w:noProof/>
          <w:sz w:val="28"/>
          <w:szCs w:val="28"/>
        </w:rPr>
        <w:t>«ContactpersoonAanhef»</w:t>
      </w:r>
      <w:r w:rsidR="00A92DFF">
        <w:rPr>
          <w:sz w:val="28"/>
          <w:szCs w:val="28"/>
        </w:rPr>
        <w:fldChar w:fldCharType="end"/>
      </w:r>
      <w:r w:rsidR="00A92DFF">
        <w:rPr>
          <w:sz w:val="28"/>
          <w:szCs w:val="28"/>
        </w:rPr>
        <w:t xml:space="preserve"> </w:t>
      </w:r>
      <w:r w:rsidR="00F62B2E">
        <w:rPr>
          <w:sz w:val="28"/>
          <w:szCs w:val="28"/>
        </w:rPr>
        <w:fldChar w:fldCharType="begin"/>
      </w:r>
      <w:r w:rsidR="00F62B2E">
        <w:rPr>
          <w:sz w:val="28"/>
          <w:szCs w:val="28"/>
        </w:rPr>
        <w:instrText xml:space="preserve"> MERGEFIELD  ContactpersoonVoornaam  \* MERGEFORMAT </w:instrText>
      </w:r>
      <w:r w:rsidR="00F62B2E">
        <w:rPr>
          <w:sz w:val="28"/>
          <w:szCs w:val="28"/>
        </w:rPr>
        <w:fldChar w:fldCharType="separate"/>
      </w:r>
      <w:r w:rsidR="00F62B2E">
        <w:rPr>
          <w:noProof/>
          <w:sz w:val="28"/>
          <w:szCs w:val="28"/>
        </w:rPr>
        <w:t>«ContactpersoonVoornaam»</w:t>
      </w:r>
      <w:r w:rsidR="00F62B2E">
        <w:rPr>
          <w:sz w:val="28"/>
          <w:szCs w:val="28"/>
        </w:rPr>
        <w:fldChar w:fldCharType="end"/>
      </w:r>
      <w:r w:rsidR="008A15FC">
        <w:rPr>
          <w:sz w:val="28"/>
          <w:szCs w:val="28"/>
        </w:rPr>
        <w:t xml:space="preserve"> </w:t>
      </w:r>
      <w:r w:rsidR="00F62B2E">
        <w:rPr>
          <w:sz w:val="28"/>
          <w:szCs w:val="28"/>
        </w:rPr>
        <w:fldChar w:fldCharType="begin"/>
      </w:r>
      <w:r w:rsidR="00F62B2E">
        <w:rPr>
          <w:sz w:val="28"/>
          <w:szCs w:val="28"/>
        </w:rPr>
        <w:instrText xml:space="preserve"> MERGEFIELD  ContactpersoonAchternaam  \* MERGEFORMAT </w:instrText>
      </w:r>
      <w:r w:rsidR="00F62B2E">
        <w:rPr>
          <w:sz w:val="28"/>
          <w:szCs w:val="28"/>
        </w:rPr>
        <w:fldChar w:fldCharType="separate"/>
      </w:r>
      <w:r w:rsidR="00F62B2E">
        <w:rPr>
          <w:noProof/>
          <w:sz w:val="28"/>
          <w:szCs w:val="28"/>
        </w:rPr>
        <w:t>«ContactpersoonAchternaam»</w:t>
      </w:r>
      <w:r w:rsidR="00F62B2E">
        <w:rPr>
          <w:sz w:val="28"/>
          <w:szCs w:val="28"/>
        </w:rPr>
        <w:fldChar w:fldCharType="end"/>
      </w:r>
      <w:r w:rsidR="008A15FC">
        <w:rPr>
          <w:sz w:val="28"/>
          <w:szCs w:val="28"/>
        </w:rPr>
        <w:br/>
      </w:r>
      <w:r w:rsidR="00D27A10">
        <w:rPr>
          <w:sz w:val="28"/>
          <w:szCs w:val="28"/>
        </w:rPr>
        <w:fldChar w:fldCharType="begin"/>
      </w:r>
      <w:r w:rsidR="00D27A10">
        <w:rPr>
          <w:sz w:val="28"/>
          <w:szCs w:val="28"/>
        </w:rPr>
        <w:instrText xml:space="preserve"> MERGEFIELD  AmbassadeurAdres  \* MERGEFORMAT </w:instrText>
      </w:r>
      <w:r w:rsidR="00D27A10">
        <w:rPr>
          <w:sz w:val="28"/>
          <w:szCs w:val="28"/>
        </w:rPr>
        <w:fldChar w:fldCharType="separate"/>
      </w:r>
      <w:r w:rsidR="00D27A10">
        <w:rPr>
          <w:noProof/>
          <w:sz w:val="28"/>
          <w:szCs w:val="28"/>
        </w:rPr>
        <w:t>«AmbassadeurAdres»</w:t>
      </w:r>
      <w:r w:rsidR="00D27A10">
        <w:rPr>
          <w:sz w:val="28"/>
          <w:szCs w:val="28"/>
        </w:rPr>
        <w:fldChar w:fldCharType="end"/>
      </w:r>
      <w:r w:rsidR="008A15FC">
        <w:rPr>
          <w:sz w:val="28"/>
          <w:szCs w:val="28"/>
        </w:rPr>
        <w:br/>
      </w:r>
      <w:r w:rsidR="00287F18">
        <w:rPr>
          <w:sz w:val="28"/>
          <w:szCs w:val="28"/>
        </w:rPr>
        <w:fldChar w:fldCharType="begin"/>
      </w:r>
      <w:r w:rsidR="00287F18">
        <w:rPr>
          <w:sz w:val="28"/>
          <w:szCs w:val="28"/>
        </w:rPr>
        <w:instrText xml:space="preserve"> MERGEFIELD  AmbassadeurPostcode  \* MERGEFORMAT </w:instrText>
      </w:r>
      <w:r w:rsidR="00287F18">
        <w:rPr>
          <w:sz w:val="28"/>
          <w:szCs w:val="28"/>
        </w:rPr>
        <w:fldChar w:fldCharType="separate"/>
      </w:r>
      <w:r w:rsidR="00287F18">
        <w:rPr>
          <w:noProof/>
          <w:sz w:val="28"/>
          <w:szCs w:val="28"/>
        </w:rPr>
        <w:t>«AmbassadeurPostcode»</w:t>
      </w:r>
      <w:r w:rsidR="00287F18">
        <w:rPr>
          <w:sz w:val="28"/>
          <w:szCs w:val="28"/>
        </w:rPr>
        <w:fldChar w:fldCharType="end"/>
      </w:r>
      <w:r w:rsidR="00287F18">
        <w:rPr>
          <w:sz w:val="28"/>
          <w:szCs w:val="28"/>
        </w:rPr>
        <w:t xml:space="preserve"> </w:t>
      </w:r>
      <w:r w:rsidR="00316F51">
        <w:rPr>
          <w:sz w:val="28"/>
          <w:szCs w:val="28"/>
        </w:rPr>
        <w:fldChar w:fldCharType="begin"/>
      </w:r>
      <w:r w:rsidR="00316F51">
        <w:rPr>
          <w:sz w:val="28"/>
          <w:szCs w:val="28"/>
        </w:rPr>
        <w:instrText xml:space="preserve"> MERGEFIELD  AmbassadeurWoonplaats  \* MERGEFORMAT </w:instrText>
      </w:r>
      <w:r w:rsidR="00316F51">
        <w:rPr>
          <w:sz w:val="28"/>
          <w:szCs w:val="28"/>
        </w:rPr>
        <w:fldChar w:fldCharType="separate"/>
      </w:r>
      <w:r w:rsidR="00316F51">
        <w:rPr>
          <w:noProof/>
          <w:sz w:val="28"/>
          <w:szCs w:val="28"/>
        </w:rPr>
        <w:t>«AmbassadeurWoonplaats»</w:t>
      </w:r>
      <w:r w:rsidR="00316F51">
        <w:rPr>
          <w:sz w:val="28"/>
          <w:szCs w:val="28"/>
        </w:rPr>
        <w:fldChar w:fldCharType="end"/>
      </w:r>
    </w:p>
    <w:p w14:paraId="5E45648B" w14:textId="77777777" w:rsidR="008A15FC" w:rsidRDefault="008A15FC" w:rsidP="008A15FC">
      <w:pPr>
        <w:rPr>
          <w:sz w:val="22"/>
          <w:szCs w:val="22"/>
        </w:rPr>
      </w:pPr>
    </w:p>
    <w:p w14:paraId="272F1F1C" w14:textId="77777777" w:rsidR="008A15FC" w:rsidRDefault="008A15FC" w:rsidP="008A15FC">
      <w:pPr>
        <w:rPr>
          <w:sz w:val="22"/>
          <w:szCs w:val="22"/>
        </w:rPr>
      </w:pPr>
    </w:p>
    <w:p w14:paraId="55C93D40" w14:textId="77777777" w:rsidR="008A15FC" w:rsidRDefault="008A15FC" w:rsidP="008A15FC">
      <w:pPr>
        <w:rPr>
          <w:sz w:val="22"/>
          <w:szCs w:val="22"/>
        </w:rPr>
      </w:pPr>
    </w:p>
    <w:p w14:paraId="59A1B00D" w14:textId="77777777" w:rsidR="00EF68D5" w:rsidRDefault="008A15FC" w:rsidP="009B6FA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 A </w:t>
      </w:r>
      <w:r w:rsidR="00196B85">
        <w:rPr>
          <w:sz w:val="32"/>
          <w:szCs w:val="32"/>
        </w:rPr>
        <w:t>C</w:t>
      </w:r>
      <w:r>
        <w:rPr>
          <w:sz w:val="32"/>
          <w:szCs w:val="32"/>
        </w:rPr>
        <w:t xml:space="preserve"> T U </w:t>
      </w:r>
      <w:proofErr w:type="spellStart"/>
      <w:r>
        <w:rPr>
          <w:sz w:val="32"/>
          <w:szCs w:val="32"/>
        </w:rPr>
        <w:t>U</w:t>
      </w:r>
      <w:proofErr w:type="spellEnd"/>
      <w:r>
        <w:rPr>
          <w:sz w:val="32"/>
          <w:szCs w:val="32"/>
        </w:rPr>
        <w:t xml:space="preserve"> R</w:t>
      </w:r>
    </w:p>
    <w:p w14:paraId="2F70A2B2" w14:textId="5A660701" w:rsidR="008A15FC" w:rsidRDefault="00EF68D5" w:rsidP="00EF68D5">
      <w:pPr>
        <w:tabs>
          <w:tab w:val="right" w:pos="8931"/>
        </w:tabs>
      </w:pPr>
      <w:r>
        <w:tab/>
      </w:r>
      <w:r w:rsidR="008A15FC">
        <w:t xml:space="preserve">’s-Heerenberg, </w:t>
      </w:r>
      <w:fldSimple w:instr=" MERGEFIELD  Dagtekening  \* MERGEFORMAT ">
        <w:r w:rsidR="001E6FAF">
          <w:rPr>
            <w:noProof/>
          </w:rPr>
          <w:t>«Dagtekening»</w:t>
        </w:r>
      </w:fldSimple>
      <w:r w:rsidR="008A15FC">
        <w:br/>
      </w:r>
    </w:p>
    <w:p w14:paraId="0F1E5E1C" w14:textId="77777777" w:rsidR="008A15FC" w:rsidRDefault="008A15FC" w:rsidP="008A15FC"/>
    <w:p w14:paraId="1B0D0AAD" w14:textId="77777777" w:rsidR="008A15FC" w:rsidRDefault="008A15FC" w:rsidP="008A15FC"/>
    <w:p w14:paraId="060957DF" w14:textId="24D5FC24" w:rsidR="006012FF" w:rsidRDefault="006012FF" w:rsidP="003E3C69">
      <w:pPr>
        <w:tabs>
          <w:tab w:val="left" w:pos="1985"/>
        </w:tabs>
      </w:pPr>
      <w:r>
        <w:t>Factuur</w:t>
      </w:r>
      <w:r w:rsidR="00AB4FA9">
        <w:t>nummer</w:t>
      </w:r>
      <w:r w:rsidR="003E3C69">
        <w:t xml:space="preserve"> </w:t>
      </w:r>
      <w:r w:rsidR="00A43275">
        <w:tab/>
      </w:r>
      <w:r w:rsidR="003E3C69">
        <w:t>:</w:t>
      </w:r>
      <w:r w:rsidR="00A43275">
        <w:t xml:space="preserve"> </w:t>
      </w:r>
      <w:fldSimple w:instr=" MERGEFIELD  FactuurNummer  \* MERGEFORMAT ">
        <w:r w:rsidR="00A43275">
          <w:rPr>
            <w:noProof/>
          </w:rPr>
          <w:t>«FactuurNummer»</w:t>
        </w:r>
      </w:fldSimple>
      <w:r w:rsidR="003E3C69">
        <w:tab/>
      </w:r>
    </w:p>
    <w:p w14:paraId="5E5F52A8" w14:textId="54CAAEE7" w:rsidR="008A15FC" w:rsidRDefault="008A15FC" w:rsidP="003E3C69">
      <w:pPr>
        <w:tabs>
          <w:tab w:val="left" w:pos="1985"/>
        </w:tabs>
      </w:pPr>
      <w:r>
        <w:t>Debiteur</w:t>
      </w:r>
      <w:r w:rsidR="00AB4FA9">
        <w:t>nummer</w:t>
      </w:r>
      <w:r w:rsidR="003E3C69">
        <w:tab/>
      </w:r>
      <w:r>
        <w:t>:</w:t>
      </w:r>
      <w:r w:rsidR="003E3C69">
        <w:tab/>
      </w:r>
      <w:fldSimple w:instr=" MERGEFIELD  DebiteurNummer  \* MERGEFORMAT ">
        <w:r w:rsidR="00A43275">
          <w:rPr>
            <w:noProof/>
          </w:rPr>
          <w:t>«DebiteurNummer»</w:t>
        </w:r>
      </w:fldSimple>
    </w:p>
    <w:p w14:paraId="09F2DFA3" w14:textId="77777777" w:rsidR="008A15FC" w:rsidRDefault="008A15FC" w:rsidP="008A15FC">
      <w:pPr>
        <w:rPr>
          <w:sz w:val="22"/>
          <w:szCs w:val="22"/>
        </w:rPr>
      </w:pPr>
    </w:p>
    <w:p w14:paraId="457A1335" w14:textId="77777777" w:rsidR="008A15FC" w:rsidRDefault="008A15FC" w:rsidP="008A15FC">
      <w:pPr>
        <w:rPr>
          <w:b/>
          <w:sz w:val="28"/>
          <w:szCs w:val="28"/>
        </w:rPr>
      </w:pPr>
    </w:p>
    <w:p w14:paraId="773FAB6C" w14:textId="77777777" w:rsidR="008A15FC" w:rsidRDefault="008A15FC" w:rsidP="008A15FC">
      <w:pPr>
        <w:rPr>
          <w:b/>
          <w:sz w:val="28"/>
          <w:szCs w:val="28"/>
        </w:rPr>
      </w:pPr>
    </w:p>
    <w:p w14:paraId="60A03FE6" w14:textId="22DA539D" w:rsidR="008A15FC" w:rsidRDefault="008A15FC" w:rsidP="008A15F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Stichting Bergh in het Zadel </w:t>
      </w:r>
      <w:r w:rsidR="00537394">
        <w:rPr>
          <w:b/>
          <w:sz w:val="28"/>
          <w:szCs w:val="28"/>
        </w:rPr>
        <w:br/>
      </w:r>
      <w:r>
        <w:rPr>
          <w:b/>
          <w:sz w:val="28"/>
          <w:szCs w:val="28"/>
        </w:rPr>
        <w:t>voor de kankerbestrijding</w:t>
      </w:r>
    </w:p>
    <w:p w14:paraId="7EC04985" w14:textId="77777777" w:rsidR="008A15FC" w:rsidRDefault="008A15FC" w:rsidP="008A15FC">
      <w:pPr>
        <w:rPr>
          <w:b/>
          <w:sz w:val="28"/>
          <w:szCs w:val="28"/>
        </w:rPr>
      </w:pPr>
    </w:p>
    <w:p w14:paraId="31D173E5" w14:textId="4FEBEAAF" w:rsidR="008A15FC" w:rsidRDefault="008A15FC" w:rsidP="00EF68D5">
      <w:pPr>
        <w:tabs>
          <w:tab w:val="right" w:pos="8931"/>
        </w:tabs>
        <w:rPr>
          <w:sz w:val="28"/>
          <w:szCs w:val="28"/>
        </w:rPr>
      </w:pPr>
      <w:r>
        <w:rPr>
          <w:b/>
          <w:sz w:val="28"/>
          <w:szCs w:val="28"/>
        </w:rPr>
        <w:t>Ambassadeur, sponsoring</w:t>
      </w:r>
      <w:r w:rsidR="0019348E">
        <w:rPr>
          <w:b/>
          <w:sz w:val="28"/>
          <w:szCs w:val="28"/>
        </w:rPr>
        <w:t xml:space="preserve"> </w:t>
      </w:r>
      <w:r w:rsidR="0019348E">
        <w:rPr>
          <w:b/>
          <w:sz w:val="28"/>
          <w:szCs w:val="28"/>
        </w:rPr>
        <w:fldChar w:fldCharType="begin"/>
      </w:r>
      <w:r w:rsidR="0019348E">
        <w:rPr>
          <w:b/>
          <w:sz w:val="28"/>
          <w:szCs w:val="28"/>
        </w:rPr>
        <w:instrText xml:space="preserve"> MERGEFIELD  FactuurJaartal  \* MERGEFORMAT </w:instrText>
      </w:r>
      <w:r w:rsidR="0019348E">
        <w:rPr>
          <w:b/>
          <w:sz w:val="28"/>
          <w:szCs w:val="28"/>
        </w:rPr>
        <w:fldChar w:fldCharType="separate"/>
      </w:r>
      <w:r w:rsidR="0019348E">
        <w:rPr>
          <w:b/>
          <w:noProof/>
          <w:sz w:val="28"/>
          <w:szCs w:val="28"/>
        </w:rPr>
        <w:t>«FactuurJaartal»</w:t>
      </w:r>
      <w:r w:rsidR="0019348E">
        <w:rPr>
          <w:b/>
          <w:sz w:val="28"/>
          <w:szCs w:val="28"/>
        </w:rPr>
        <w:fldChar w:fldCharType="end"/>
      </w:r>
      <w:r w:rsidR="00E77874">
        <w:rPr>
          <w:b/>
          <w:sz w:val="28"/>
          <w:szCs w:val="28"/>
        </w:rPr>
        <w:tab/>
      </w:r>
      <w:r w:rsidR="009C587F">
        <w:rPr>
          <w:b/>
          <w:sz w:val="28"/>
          <w:szCs w:val="28"/>
        </w:rPr>
        <w:fldChar w:fldCharType="begin"/>
      </w:r>
      <w:r w:rsidR="009C587F">
        <w:rPr>
          <w:b/>
          <w:sz w:val="28"/>
          <w:szCs w:val="28"/>
        </w:rPr>
        <w:instrText xml:space="preserve"> MERGEFIELD  FactuurBedrag  \* MERGEFORMAT </w:instrText>
      </w:r>
      <w:r w:rsidR="009C587F">
        <w:rPr>
          <w:b/>
          <w:sz w:val="28"/>
          <w:szCs w:val="28"/>
        </w:rPr>
        <w:fldChar w:fldCharType="separate"/>
      </w:r>
      <w:r w:rsidR="009C587F">
        <w:rPr>
          <w:b/>
          <w:noProof/>
          <w:sz w:val="28"/>
          <w:szCs w:val="28"/>
        </w:rPr>
        <w:t>«FactuurBedrag»</w:t>
      </w:r>
      <w:r w:rsidR="009C587F"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ab/>
      </w:r>
    </w:p>
    <w:p w14:paraId="4B57E657" w14:textId="77777777" w:rsidR="008A15FC" w:rsidRDefault="008A15FC" w:rsidP="008A15FC">
      <w:pPr>
        <w:rPr>
          <w:sz w:val="28"/>
          <w:szCs w:val="28"/>
        </w:rPr>
      </w:pPr>
    </w:p>
    <w:p w14:paraId="062C82C2" w14:textId="77777777" w:rsidR="008A15FC" w:rsidRDefault="008A15FC" w:rsidP="008A15FC">
      <w:pPr>
        <w:rPr>
          <w:sz w:val="28"/>
          <w:szCs w:val="28"/>
        </w:rPr>
      </w:pPr>
    </w:p>
    <w:p w14:paraId="74A0F635" w14:textId="77777777" w:rsidR="008A15FC" w:rsidRDefault="008A15FC" w:rsidP="008A15FC">
      <w:pPr>
        <w:rPr>
          <w:sz w:val="28"/>
          <w:szCs w:val="28"/>
        </w:rPr>
      </w:pPr>
    </w:p>
    <w:p w14:paraId="5E125620" w14:textId="77777777" w:rsidR="008A15FC" w:rsidRDefault="008A15FC" w:rsidP="008A15FC">
      <w:pPr>
        <w:rPr>
          <w:sz w:val="28"/>
          <w:szCs w:val="28"/>
        </w:rPr>
      </w:pPr>
    </w:p>
    <w:p w14:paraId="007EE1AC" w14:textId="77777777" w:rsidR="008A15FC" w:rsidRDefault="008A15FC" w:rsidP="008A15FC">
      <w:pPr>
        <w:rPr>
          <w:sz w:val="28"/>
          <w:szCs w:val="28"/>
        </w:rPr>
      </w:pPr>
    </w:p>
    <w:p w14:paraId="1EA42102" w14:textId="77777777" w:rsidR="008A15FC" w:rsidRDefault="008A15FC" w:rsidP="008A15FC">
      <w:pPr>
        <w:rPr>
          <w:sz w:val="28"/>
          <w:szCs w:val="28"/>
        </w:rPr>
      </w:pPr>
    </w:p>
    <w:p w14:paraId="199312EF" w14:textId="6C9CFE77" w:rsidR="008A15FC" w:rsidRDefault="008A15FC" w:rsidP="00EF68D5">
      <w:pPr>
        <w:tabs>
          <w:tab w:val="right" w:pos="893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Totaal</w:t>
      </w:r>
      <w:r w:rsidR="005C4A2D">
        <w:rPr>
          <w:b/>
          <w:sz w:val="28"/>
          <w:szCs w:val="28"/>
        </w:rPr>
        <w:tab/>
      </w:r>
      <w:r w:rsidR="00B80322">
        <w:rPr>
          <w:b/>
          <w:sz w:val="28"/>
          <w:szCs w:val="28"/>
        </w:rPr>
        <w:fldChar w:fldCharType="begin"/>
      </w:r>
      <w:r w:rsidR="00B80322">
        <w:rPr>
          <w:b/>
          <w:sz w:val="28"/>
          <w:szCs w:val="28"/>
        </w:rPr>
        <w:instrText xml:space="preserve"> MERGEFIELD  FactuurTotaalBedrag  \* MERGEFORMAT </w:instrText>
      </w:r>
      <w:r w:rsidR="00B80322">
        <w:rPr>
          <w:b/>
          <w:sz w:val="28"/>
          <w:szCs w:val="28"/>
        </w:rPr>
        <w:fldChar w:fldCharType="separate"/>
      </w:r>
      <w:r w:rsidR="00B80322">
        <w:rPr>
          <w:b/>
          <w:noProof/>
          <w:sz w:val="28"/>
          <w:szCs w:val="28"/>
        </w:rPr>
        <w:t>«FactuurTotaalBedrag»</w:t>
      </w:r>
      <w:r w:rsidR="00B80322">
        <w:rPr>
          <w:b/>
          <w:sz w:val="28"/>
          <w:szCs w:val="28"/>
        </w:rPr>
        <w:fldChar w:fldCharType="end"/>
      </w:r>
    </w:p>
    <w:p w14:paraId="3A4A2B8F" w14:textId="77777777" w:rsidR="008A15FC" w:rsidRDefault="008A15FC" w:rsidP="008A15FC">
      <w:pPr>
        <w:rPr>
          <w:sz w:val="22"/>
          <w:szCs w:val="22"/>
        </w:rPr>
      </w:pPr>
    </w:p>
    <w:p w14:paraId="4A75EF24" w14:textId="77777777" w:rsidR="008A15FC" w:rsidRDefault="008A15FC" w:rsidP="008A15FC"/>
    <w:p w14:paraId="296426AD" w14:textId="77777777" w:rsidR="008A15FC" w:rsidRDefault="008A15FC" w:rsidP="008A15FC"/>
    <w:p w14:paraId="7E26B119" w14:textId="77777777" w:rsidR="008A15FC" w:rsidRDefault="008A15FC" w:rsidP="008A15FC"/>
    <w:p w14:paraId="2D64F55C" w14:textId="77777777" w:rsidR="008A15FC" w:rsidRDefault="008A15FC" w:rsidP="008A15FC"/>
    <w:p w14:paraId="15259CC5" w14:textId="77777777" w:rsidR="008A15FC" w:rsidRDefault="008A15FC" w:rsidP="008A15FC"/>
    <w:p w14:paraId="5EFBFCF1" w14:textId="2F970679" w:rsidR="008A15FC" w:rsidRDefault="008A15FC" w:rsidP="008A15FC">
      <w:pPr>
        <w:jc w:val="center"/>
      </w:pPr>
      <w:r>
        <w:t>Wilt u de betaling overmaken op bankrekening NL75 RABO 0326</w:t>
      </w:r>
      <w:r w:rsidR="00537394">
        <w:t xml:space="preserve"> </w:t>
      </w:r>
      <w:r>
        <w:t>6313</w:t>
      </w:r>
      <w:r w:rsidR="00537394">
        <w:t xml:space="preserve"> </w:t>
      </w:r>
      <w:r>
        <w:t xml:space="preserve">64 van </w:t>
      </w:r>
      <w:r>
        <w:br/>
        <w:t xml:space="preserve">Stichting Bergh in het Zadel en hierbij het </w:t>
      </w:r>
      <w:r w:rsidR="00E83619">
        <w:t xml:space="preserve">factuur- en </w:t>
      </w:r>
      <w:r>
        <w:t>debiteurnummer vermelden.</w:t>
      </w:r>
    </w:p>
    <w:p w14:paraId="78365E31" w14:textId="77777777" w:rsidR="008A15FC" w:rsidRDefault="008A15FC"/>
    <w:p w14:paraId="3D13A443" w14:textId="359176C2" w:rsidR="00777E57" w:rsidRDefault="00777E57"/>
    <w:p w14:paraId="2885B0D7" w14:textId="2BDE0312" w:rsidR="00777E57" w:rsidRDefault="00777E57"/>
    <w:sectPr w:rsidR="00777E57" w:rsidSect="0021022F">
      <w:headerReference w:type="default" r:id="rId7"/>
      <w:footerReference w:type="default" r:id="rId8"/>
      <w:pgSz w:w="11906" w:h="16838"/>
      <w:pgMar w:top="1417" w:right="1417" w:bottom="1417" w:left="1417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7E2E7" w14:textId="77777777" w:rsidR="00876FFB" w:rsidRDefault="00876FFB" w:rsidP="001D78D2">
      <w:r>
        <w:separator/>
      </w:r>
    </w:p>
  </w:endnote>
  <w:endnote w:type="continuationSeparator" w:id="0">
    <w:p w14:paraId="35249F94" w14:textId="77777777" w:rsidR="00876FFB" w:rsidRDefault="00876FFB" w:rsidP="001D7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E6ECE" w14:textId="13C8785B" w:rsidR="00BE74F1" w:rsidRDefault="00797795">
    <w:pPr>
      <w:pStyle w:val="Voetteks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CBDE5FF" wp14:editId="5149BBA6">
          <wp:simplePos x="0" y="0"/>
          <wp:positionH relativeFrom="page">
            <wp:posOffset>0</wp:posOffset>
          </wp:positionH>
          <wp:positionV relativeFrom="page">
            <wp:align>bottom</wp:align>
          </wp:positionV>
          <wp:extent cx="7556400" cy="157320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400" cy="157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9907A" w14:textId="77777777" w:rsidR="00876FFB" w:rsidRDefault="00876FFB" w:rsidP="001D78D2">
      <w:r>
        <w:separator/>
      </w:r>
    </w:p>
  </w:footnote>
  <w:footnote w:type="continuationSeparator" w:id="0">
    <w:p w14:paraId="6FD97227" w14:textId="77777777" w:rsidR="00876FFB" w:rsidRDefault="00876FFB" w:rsidP="001D78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7399079"/>
      <w:docPartObj>
        <w:docPartGallery w:val="Watermarks"/>
        <w:docPartUnique/>
      </w:docPartObj>
    </w:sdtPr>
    <w:sdtContent>
      <w:p w14:paraId="27EB00A4" w14:textId="4B557708" w:rsidR="00B34BD8" w:rsidRDefault="00BE74F1">
        <w:pPr>
          <w:pStyle w:val="Koptekst"/>
        </w:pPr>
        <w:r>
          <w:rPr>
            <w:noProof/>
          </w:rPr>
          <w:drawing>
            <wp:anchor distT="0" distB="0" distL="0" distR="0" simplePos="0" relativeHeight="251658240" behindDoc="1" locked="0" layoutInCell="1" allowOverlap="1" wp14:anchorId="28C4510A" wp14:editId="048621F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00" cy="1522800"/>
              <wp:effectExtent l="0" t="0" r="0" b="0"/>
              <wp:wrapNone/>
              <wp:docPr id="1" name="Afbeelding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Afbeelding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6400" cy="1522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A9"/>
    <w:rsid w:val="00023DE3"/>
    <w:rsid w:val="00072450"/>
    <w:rsid w:val="00082AFE"/>
    <w:rsid w:val="000B6AF8"/>
    <w:rsid w:val="00101C55"/>
    <w:rsid w:val="00114B39"/>
    <w:rsid w:val="00192DB0"/>
    <w:rsid w:val="0019348E"/>
    <w:rsid w:val="00196B85"/>
    <w:rsid w:val="001B4DBB"/>
    <w:rsid w:val="001D2D19"/>
    <w:rsid w:val="001D78D2"/>
    <w:rsid w:val="001E0E58"/>
    <w:rsid w:val="001E6FAF"/>
    <w:rsid w:val="001F3AEE"/>
    <w:rsid w:val="0021022F"/>
    <w:rsid w:val="002337B3"/>
    <w:rsid w:val="00275D85"/>
    <w:rsid w:val="00287F18"/>
    <w:rsid w:val="002D36A9"/>
    <w:rsid w:val="002D3A51"/>
    <w:rsid w:val="002F1168"/>
    <w:rsid w:val="00316F51"/>
    <w:rsid w:val="00320F84"/>
    <w:rsid w:val="00381BA0"/>
    <w:rsid w:val="003D56DC"/>
    <w:rsid w:val="003E3C69"/>
    <w:rsid w:val="003F409E"/>
    <w:rsid w:val="003F4DF1"/>
    <w:rsid w:val="003F4FA6"/>
    <w:rsid w:val="004064BF"/>
    <w:rsid w:val="0043760E"/>
    <w:rsid w:val="00537394"/>
    <w:rsid w:val="00585920"/>
    <w:rsid w:val="005C4A2D"/>
    <w:rsid w:val="005F4653"/>
    <w:rsid w:val="006012FF"/>
    <w:rsid w:val="0062053D"/>
    <w:rsid w:val="00654568"/>
    <w:rsid w:val="00667DCE"/>
    <w:rsid w:val="00693803"/>
    <w:rsid w:val="006C1CE3"/>
    <w:rsid w:val="006C5311"/>
    <w:rsid w:val="0071026C"/>
    <w:rsid w:val="00712128"/>
    <w:rsid w:val="007541C2"/>
    <w:rsid w:val="00774E35"/>
    <w:rsid w:val="00777E57"/>
    <w:rsid w:val="00797795"/>
    <w:rsid w:val="007C408B"/>
    <w:rsid w:val="00804010"/>
    <w:rsid w:val="008328F6"/>
    <w:rsid w:val="00843192"/>
    <w:rsid w:val="008705A9"/>
    <w:rsid w:val="00876FFB"/>
    <w:rsid w:val="00892FFB"/>
    <w:rsid w:val="008A15FC"/>
    <w:rsid w:val="008B4494"/>
    <w:rsid w:val="008C1C03"/>
    <w:rsid w:val="008C6E80"/>
    <w:rsid w:val="009151CD"/>
    <w:rsid w:val="009B6FA5"/>
    <w:rsid w:val="009C587F"/>
    <w:rsid w:val="00A43275"/>
    <w:rsid w:val="00A92DFF"/>
    <w:rsid w:val="00AB4FA9"/>
    <w:rsid w:val="00AF71F1"/>
    <w:rsid w:val="00B059F2"/>
    <w:rsid w:val="00B05D03"/>
    <w:rsid w:val="00B12AC2"/>
    <w:rsid w:val="00B20015"/>
    <w:rsid w:val="00B32926"/>
    <w:rsid w:val="00B341DC"/>
    <w:rsid w:val="00B34BD8"/>
    <w:rsid w:val="00B80322"/>
    <w:rsid w:val="00BE74F1"/>
    <w:rsid w:val="00D27A10"/>
    <w:rsid w:val="00D4452A"/>
    <w:rsid w:val="00D46FAC"/>
    <w:rsid w:val="00D841D8"/>
    <w:rsid w:val="00D84BFF"/>
    <w:rsid w:val="00E03CEB"/>
    <w:rsid w:val="00E165FF"/>
    <w:rsid w:val="00E74EC2"/>
    <w:rsid w:val="00E77874"/>
    <w:rsid w:val="00E83619"/>
    <w:rsid w:val="00E83FDF"/>
    <w:rsid w:val="00EC4F1C"/>
    <w:rsid w:val="00EF68D5"/>
    <w:rsid w:val="00F12428"/>
    <w:rsid w:val="00F62B2E"/>
    <w:rsid w:val="00F715E0"/>
    <w:rsid w:val="00F77E6E"/>
    <w:rsid w:val="00FC03D8"/>
    <w:rsid w:val="00FD1FD5"/>
    <w:rsid w:val="00FD4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27EA6E"/>
  <w15:docId w15:val="{F7E9A19F-541D-3A4E-A56F-DBBCDA38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74E35"/>
    <w:pPr>
      <w:spacing w:after="0" w:line="240" w:lineRule="auto"/>
    </w:pPr>
    <w:rPr>
      <w:rFonts w:ascii="Times New Roman" w:eastAsia="Times New Roman" w:hAnsi="Times New Roman" w:cs="Times New Roman"/>
      <w:bCs/>
      <w:snapToGrid w:val="0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D78D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bCs w:val="0"/>
      <w:snapToGrid/>
      <w:sz w:val="22"/>
      <w:szCs w:val="22"/>
      <w:lang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1D78D2"/>
  </w:style>
  <w:style w:type="paragraph" w:styleId="Voettekst">
    <w:name w:val="footer"/>
    <w:basedOn w:val="Standaard"/>
    <w:link w:val="VoettekstChar"/>
    <w:uiPriority w:val="99"/>
    <w:unhideWhenUsed/>
    <w:rsid w:val="001D78D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bCs w:val="0"/>
      <w:snapToGrid/>
      <w:sz w:val="22"/>
      <w:szCs w:val="22"/>
      <w:lang w:eastAsia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1D78D2"/>
  </w:style>
  <w:style w:type="paragraph" w:styleId="Ballontekst">
    <w:name w:val="Balloon Text"/>
    <w:basedOn w:val="Standaard"/>
    <w:link w:val="BallontekstChar"/>
    <w:uiPriority w:val="99"/>
    <w:semiHidden/>
    <w:unhideWhenUsed/>
    <w:rsid w:val="00EC4F1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C4F1C"/>
    <w:rPr>
      <w:rFonts w:ascii="Tahoma" w:eastAsia="Times New Roman" w:hAnsi="Tahoma" w:cs="Tahoma"/>
      <w:bCs/>
      <w:snapToGrid w:val="0"/>
      <w:sz w:val="16"/>
      <w:szCs w:val="1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selink\Documents\Digitaal%20Briefpapier%20Bergh%20in%20het%20Zadel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02043-8A14-444E-AD8D-8BD13EFCC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Digitaal Briefpapier Bergh in het Zadel.dotx</Template>
  <TotalTime>0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</dc:creator>
  <cp:lastModifiedBy>Floris Zwarteveen</cp:lastModifiedBy>
  <cp:revision>27</cp:revision>
  <cp:lastPrinted>2023-04-13T18:11:00Z</cp:lastPrinted>
  <dcterms:created xsi:type="dcterms:W3CDTF">2023-10-10T15:14:00Z</dcterms:created>
  <dcterms:modified xsi:type="dcterms:W3CDTF">2023-12-04T08:07:00Z</dcterms:modified>
</cp:coreProperties>
</file>